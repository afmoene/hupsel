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E98" w:rsidRPr="00264E98" w:rsidRDefault="00264E98" w:rsidP="00264E98">
      <w:pPr>
        <w:rPr>
          <w:b/>
          <w:sz w:val="32"/>
        </w:rPr>
      </w:pPr>
      <w:r w:rsidRPr="00264E98">
        <w:rPr>
          <w:b/>
          <w:sz w:val="32"/>
        </w:rPr>
        <w:t xml:space="preserve">Surface fluxes – analysis of </w:t>
      </w:r>
      <w:proofErr w:type="spellStart"/>
      <w:r w:rsidRPr="00264E98">
        <w:rPr>
          <w:b/>
          <w:sz w:val="32"/>
        </w:rPr>
        <w:t>Fluxnet</w:t>
      </w:r>
      <w:proofErr w:type="spellEnd"/>
      <w:r w:rsidRPr="00264E98">
        <w:rPr>
          <w:b/>
          <w:sz w:val="32"/>
        </w:rPr>
        <w:t xml:space="preserve"> data</w:t>
      </w:r>
      <w:r w:rsidRPr="00264E98">
        <w:rPr>
          <w:b/>
          <w:sz w:val="32"/>
        </w:rPr>
        <w:br/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264E98" w:rsidTr="00264E98">
        <w:tc>
          <w:tcPr>
            <w:tcW w:w="2660" w:type="dxa"/>
          </w:tcPr>
          <w:p w:rsidR="00264E98" w:rsidRDefault="00264E98" w:rsidP="00264E98">
            <w:r>
              <w:t>Student 1 (name)</w:t>
            </w:r>
          </w:p>
        </w:tc>
        <w:tc>
          <w:tcPr>
            <w:tcW w:w="6582" w:type="dxa"/>
          </w:tcPr>
          <w:p w:rsidR="00264E98" w:rsidRDefault="00264E98" w:rsidP="00264E98"/>
        </w:tc>
      </w:tr>
      <w:tr w:rsidR="00264E98" w:rsidTr="00264E98">
        <w:tc>
          <w:tcPr>
            <w:tcW w:w="2660" w:type="dxa"/>
          </w:tcPr>
          <w:p w:rsidR="00264E98" w:rsidRDefault="00264E98" w:rsidP="00264E98">
            <w:r>
              <w:t>Student 2 (name)</w:t>
            </w:r>
          </w:p>
        </w:tc>
        <w:tc>
          <w:tcPr>
            <w:tcW w:w="6582" w:type="dxa"/>
          </w:tcPr>
          <w:p w:rsidR="00264E98" w:rsidRDefault="00264E98" w:rsidP="00264E98"/>
        </w:tc>
      </w:tr>
    </w:tbl>
    <w:p w:rsidR="00264E98" w:rsidRPr="001E5244" w:rsidRDefault="00264E98" w:rsidP="00264E98"/>
    <w:p w:rsidR="00264E98" w:rsidRDefault="00264E98" w:rsidP="00264E98">
      <w:pPr>
        <w:pStyle w:val="Heading1"/>
      </w:pPr>
      <w:r>
        <w:t>Exercise part 1</w:t>
      </w:r>
    </w:p>
    <w:p w:rsidR="00271430" w:rsidRDefault="00271430" w:rsidP="00264E98">
      <w:r>
        <w:t>1. Analysis of background variables. D</w:t>
      </w:r>
      <w:r>
        <w:t xml:space="preserve">escribe </w:t>
      </w:r>
      <w:r w:rsidR="001E7DA0">
        <w:t>for three variab</w:t>
      </w:r>
      <w:r>
        <w:t>l</w:t>
      </w:r>
      <w:r w:rsidR="001E7DA0">
        <w:t>e</w:t>
      </w:r>
      <w:r>
        <w:t xml:space="preserve">s </w:t>
      </w:r>
      <w:r>
        <w:t>the typical yearly cycle and compare that between the three sites.</w:t>
      </w:r>
      <w:r w:rsidR="001E7DA0">
        <w:t xml:space="preserve"> Try to explain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787"/>
        <w:gridCol w:w="3787"/>
      </w:tblGrid>
      <w:tr w:rsidR="00271430" w:rsidTr="001E7DA0">
        <w:tc>
          <w:tcPr>
            <w:tcW w:w="1668" w:type="dxa"/>
          </w:tcPr>
          <w:p w:rsidR="00271430" w:rsidRDefault="00271430" w:rsidP="00264E98">
            <w:r>
              <w:t>Variable</w:t>
            </w:r>
          </w:p>
        </w:tc>
        <w:tc>
          <w:tcPr>
            <w:tcW w:w="3787" w:type="dxa"/>
          </w:tcPr>
          <w:p w:rsidR="00271430" w:rsidRPr="001E7DA0" w:rsidRDefault="00271430" w:rsidP="00264E98">
            <w:pPr>
              <w:rPr>
                <w:b/>
              </w:rPr>
            </w:pPr>
            <w:r w:rsidRPr="001E7DA0">
              <w:rPr>
                <w:b/>
              </w:rPr>
              <w:t xml:space="preserve">Typical yearly cycle </w:t>
            </w:r>
            <w:r w:rsidR="001E7DA0" w:rsidRPr="001E7DA0">
              <w:rPr>
                <w:b/>
              </w:rPr>
              <w:br/>
            </w:r>
            <w:r w:rsidRPr="001E7DA0">
              <w:rPr>
                <w:b/>
              </w:rPr>
              <w:t>(+ explanation)</w:t>
            </w:r>
          </w:p>
        </w:tc>
        <w:tc>
          <w:tcPr>
            <w:tcW w:w="3787" w:type="dxa"/>
          </w:tcPr>
          <w:p w:rsidR="00271430" w:rsidRPr="001E7DA0" w:rsidRDefault="001E7DA0" w:rsidP="00264E98">
            <w:pPr>
              <w:rPr>
                <w:b/>
              </w:rPr>
            </w:pPr>
            <w:r w:rsidRPr="001E7DA0">
              <w:rPr>
                <w:b/>
              </w:rPr>
              <w:t xml:space="preserve">Comparison between sites </w:t>
            </w:r>
            <w:r>
              <w:rPr>
                <w:b/>
              </w:rPr>
              <w:br/>
            </w:r>
            <w:r w:rsidRPr="001E7DA0">
              <w:rPr>
                <w:b/>
              </w:rPr>
              <w:t>(+ explanation)</w:t>
            </w:r>
          </w:p>
        </w:tc>
      </w:tr>
      <w:tr w:rsidR="00271430" w:rsidTr="001E7DA0">
        <w:tc>
          <w:tcPr>
            <w:tcW w:w="1668" w:type="dxa"/>
          </w:tcPr>
          <w:p w:rsidR="00271430" w:rsidRDefault="00271430" w:rsidP="00264E98"/>
        </w:tc>
        <w:tc>
          <w:tcPr>
            <w:tcW w:w="3787" w:type="dxa"/>
          </w:tcPr>
          <w:p w:rsidR="00271430" w:rsidRDefault="00271430" w:rsidP="00264E98"/>
        </w:tc>
        <w:tc>
          <w:tcPr>
            <w:tcW w:w="3787" w:type="dxa"/>
          </w:tcPr>
          <w:p w:rsidR="00271430" w:rsidRDefault="00271430" w:rsidP="00264E98"/>
        </w:tc>
      </w:tr>
      <w:tr w:rsidR="00271430" w:rsidTr="001E7DA0">
        <w:tc>
          <w:tcPr>
            <w:tcW w:w="1668" w:type="dxa"/>
          </w:tcPr>
          <w:p w:rsidR="00271430" w:rsidRDefault="00271430" w:rsidP="00264E98"/>
        </w:tc>
        <w:tc>
          <w:tcPr>
            <w:tcW w:w="3787" w:type="dxa"/>
          </w:tcPr>
          <w:p w:rsidR="00271430" w:rsidRDefault="00271430" w:rsidP="00264E98"/>
        </w:tc>
        <w:tc>
          <w:tcPr>
            <w:tcW w:w="3787" w:type="dxa"/>
          </w:tcPr>
          <w:p w:rsidR="00271430" w:rsidRDefault="00271430" w:rsidP="00264E98"/>
        </w:tc>
      </w:tr>
      <w:tr w:rsidR="00271430" w:rsidTr="001E7DA0">
        <w:tc>
          <w:tcPr>
            <w:tcW w:w="1668" w:type="dxa"/>
          </w:tcPr>
          <w:p w:rsidR="00271430" w:rsidRDefault="00271430" w:rsidP="00264E98"/>
        </w:tc>
        <w:tc>
          <w:tcPr>
            <w:tcW w:w="3787" w:type="dxa"/>
          </w:tcPr>
          <w:p w:rsidR="00271430" w:rsidRDefault="00271430" w:rsidP="00264E98"/>
        </w:tc>
        <w:tc>
          <w:tcPr>
            <w:tcW w:w="3787" w:type="dxa"/>
          </w:tcPr>
          <w:p w:rsidR="00271430" w:rsidRDefault="00271430" w:rsidP="00264E98"/>
        </w:tc>
      </w:tr>
    </w:tbl>
    <w:p w:rsidR="00271430" w:rsidRDefault="00271430" w:rsidP="00264E98"/>
    <w:p w:rsidR="00593697" w:rsidRDefault="00271430" w:rsidP="00264E98">
      <w:r>
        <w:t>2</w:t>
      </w:r>
      <w:r w:rsidR="00264E98">
        <w:t>. Typical values for daily mean surface energy balance terms (e.g. ‘summer’ means roughly the average value for all summers in the plot)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262"/>
        <w:gridCol w:w="1262"/>
        <w:gridCol w:w="1263"/>
        <w:gridCol w:w="1262"/>
        <w:gridCol w:w="1262"/>
        <w:gridCol w:w="1263"/>
      </w:tblGrid>
      <w:tr w:rsidR="00264E98" w:rsidTr="00264E98">
        <w:tc>
          <w:tcPr>
            <w:tcW w:w="1668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2524" w:type="dxa"/>
            <w:gridSpan w:val="2"/>
          </w:tcPr>
          <w:p w:rsidR="00264E98" w:rsidRPr="00271430" w:rsidRDefault="00264E98" w:rsidP="00264E98">
            <w:pPr>
              <w:rPr>
                <w:b/>
              </w:rPr>
            </w:pPr>
            <w:proofErr w:type="spellStart"/>
            <w:r w:rsidRPr="00271430">
              <w:rPr>
                <w:b/>
              </w:rPr>
              <w:t>Loobos</w:t>
            </w:r>
            <w:proofErr w:type="spellEnd"/>
          </w:p>
        </w:tc>
        <w:tc>
          <w:tcPr>
            <w:tcW w:w="2525" w:type="dxa"/>
            <w:gridSpan w:val="2"/>
          </w:tcPr>
          <w:p w:rsidR="00264E98" w:rsidRPr="00271430" w:rsidRDefault="00264E98" w:rsidP="00264E98">
            <w:pPr>
              <w:rPr>
                <w:b/>
              </w:rPr>
            </w:pPr>
            <w:proofErr w:type="spellStart"/>
            <w:r w:rsidRPr="00271430">
              <w:rPr>
                <w:b/>
              </w:rPr>
              <w:t>Horstermeer</w:t>
            </w:r>
            <w:proofErr w:type="spellEnd"/>
          </w:p>
        </w:tc>
        <w:tc>
          <w:tcPr>
            <w:tcW w:w="2525" w:type="dxa"/>
            <w:gridSpan w:val="2"/>
          </w:tcPr>
          <w:p w:rsidR="00264E98" w:rsidRPr="00271430" w:rsidRDefault="00264E98" w:rsidP="00264E98">
            <w:pPr>
              <w:rPr>
                <w:b/>
              </w:rPr>
            </w:pPr>
            <w:proofErr w:type="spellStart"/>
            <w:r w:rsidRPr="00271430">
              <w:rPr>
                <w:b/>
              </w:rPr>
              <w:t>Rollesbroich</w:t>
            </w:r>
            <w:proofErr w:type="spellEnd"/>
          </w:p>
        </w:tc>
      </w:tr>
      <w:tr w:rsidR="00264E98" w:rsidTr="00264E98">
        <w:tc>
          <w:tcPr>
            <w:tcW w:w="1668" w:type="dxa"/>
          </w:tcPr>
          <w:p w:rsidR="00264E98" w:rsidRPr="00271430" w:rsidRDefault="00264E98" w:rsidP="00264E98">
            <w:pPr>
              <w:rPr>
                <w:b/>
              </w:rPr>
            </w:pPr>
          </w:p>
        </w:tc>
        <w:tc>
          <w:tcPr>
            <w:tcW w:w="1262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summer</w:t>
            </w:r>
          </w:p>
        </w:tc>
        <w:tc>
          <w:tcPr>
            <w:tcW w:w="1262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winter</w:t>
            </w:r>
          </w:p>
        </w:tc>
        <w:tc>
          <w:tcPr>
            <w:tcW w:w="1263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summer</w:t>
            </w:r>
          </w:p>
        </w:tc>
        <w:tc>
          <w:tcPr>
            <w:tcW w:w="1262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winter</w:t>
            </w:r>
          </w:p>
        </w:tc>
        <w:tc>
          <w:tcPr>
            <w:tcW w:w="1262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summer</w:t>
            </w:r>
          </w:p>
        </w:tc>
        <w:tc>
          <w:tcPr>
            <w:tcW w:w="1263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winter</w:t>
            </w:r>
          </w:p>
        </w:tc>
      </w:tr>
      <w:tr w:rsidR="00264E98" w:rsidTr="00264E98">
        <w:tc>
          <w:tcPr>
            <w:tcW w:w="1668" w:type="dxa"/>
          </w:tcPr>
          <w:p w:rsidR="00264E98" w:rsidRPr="00264E98" w:rsidRDefault="00264E98" w:rsidP="00264E98">
            <w:r>
              <w:t>net radiation</w:t>
            </w:r>
            <w:r>
              <w:br/>
              <w:t>(Wm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262" w:type="dxa"/>
          </w:tcPr>
          <w:p w:rsidR="00264E98" w:rsidRDefault="00264E98" w:rsidP="00264E98"/>
        </w:tc>
        <w:tc>
          <w:tcPr>
            <w:tcW w:w="1262" w:type="dxa"/>
          </w:tcPr>
          <w:p w:rsidR="00264E98" w:rsidRDefault="00264E98" w:rsidP="00264E98"/>
        </w:tc>
        <w:tc>
          <w:tcPr>
            <w:tcW w:w="1263" w:type="dxa"/>
          </w:tcPr>
          <w:p w:rsidR="00264E98" w:rsidRDefault="00264E98" w:rsidP="00264E98"/>
        </w:tc>
        <w:tc>
          <w:tcPr>
            <w:tcW w:w="1262" w:type="dxa"/>
          </w:tcPr>
          <w:p w:rsidR="00264E98" w:rsidRDefault="00264E98" w:rsidP="00264E98"/>
        </w:tc>
        <w:tc>
          <w:tcPr>
            <w:tcW w:w="1262" w:type="dxa"/>
          </w:tcPr>
          <w:p w:rsidR="00264E98" w:rsidRDefault="00264E98" w:rsidP="00264E98"/>
        </w:tc>
        <w:tc>
          <w:tcPr>
            <w:tcW w:w="1263" w:type="dxa"/>
          </w:tcPr>
          <w:p w:rsidR="00264E98" w:rsidRDefault="00264E98" w:rsidP="00264E98"/>
        </w:tc>
      </w:tr>
      <w:tr w:rsidR="00264E98" w:rsidTr="00264E98">
        <w:tc>
          <w:tcPr>
            <w:tcW w:w="1668" w:type="dxa"/>
          </w:tcPr>
          <w:p w:rsidR="00264E98" w:rsidRDefault="00264E98" w:rsidP="00264E98">
            <w:r>
              <w:t xml:space="preserve">sensible heat flux </w:t>
            </w:r>
            <w:r>
              <w:t>(Wm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262" w:type="dxa"/>
          </w:tcPr>
          <w:p w:rsidR="00264E98" w:rsidRDefault="00264E98" w:rsidP="00264E98"/>
        </w:tc>
        <w:tc>
          <w:tcPr>
            <w:tcW w:w="1262" w:type="dxa"/>
          </w:tcPr>
          <w:p w:rsidR="00264E98" w:rsidRDefault="00264E98" w:rsidP="00264E98"/>
        </w:tc>
        <w:tc>
          <w:tcPr>
            <w:tcW w:w="1263" w:type="dxa"/>
          </w:tcPr>
          <w:p w:rsidR="00264E98" w:rsidRDefault="00264E98" w:rsidP="00264E98"/>
        </w:tc>
        <w:tc>
          <w:tcPr>
            <w:tcW w:w="1262" w:type="dxa"/>
          </w:tcPr>
          <w:p w:rsidR="00264E98" w:rsidRDefault="00264E98" w:rsidP="00264E98"/>
        </w:tc>
        <w:tc>
          <w:tcPr>
            <w:tcW w:w="1262" w:type="dxa"/>
          </w:tcPr>
          <w:p w:rsidR="00264E98" w:rsidRDefault="00264E98" w:rsidP="00264E98"/>
        </w:tc>
        <w:tc>
          <w:tcPr>
            <w:tcW w:w="1263" w:type="dxa"/>
          </w:tcPr>
          <w:p w:rsidR="00264E98" w:rsidRDefault="00264E98" w:rsidP="00264E98"/>
        </w:tc>
      </w:tr>
      <w:tr w:rsidR="00264E98" w:rsidTr="00264E98">
        <w:tc>
          <w:tcPr>
            <w:tcW w:w="1668" w:type="dxa"/>
          </w:tcPr>
          <w:p w:rsidR="00264E98" w:rsidRDefault="00264E98" w:rsidP="00264E98">
            <w:r>
              <w:t xml:space="preserve">latent heat flux </w:t>
            </w:r>
            <w:r>
              <w:t>(Wm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262" w:type="dxa"/>
          </w:tcPr>
          <w:p w:rsidR="00264E98" w:rsidRDefault="00264E98" w:rsidP="00264E98"/>
        </w:tc>
        <w:tc>
          <w:tcPr>
            <w:tcW w:w="1262" w:type="dxa"/>
          </w:tcPr>
          <w:p w:rsidR="00264E98" w:rsidRDefault="00264E98" w:rsidP="00264E98"/>
        </w:tc>
        <w:tc>
          <w:tcPr>
            <w:tcW w:w="1263" w:type="dxa"/>
          </w:tcPr>
          <w:p w:rsidR="00264E98" w:rsidRDefault="00264E98" w:rsidP="00264E98"/>
        </w:tc>
        <w:tc>
          <w:tcPr>
            <w:tcW w:w="1262" w:type="dxa"/>
          </w:tcPr>
          <w:p w:rsidR="00264E98" w:rsidRDefault="00264E98" w:rsidP="00264E98"/>
        </w:tc>
        <w:tc>
          <w:tcPr>
            <w:tcW w:w="1262" w:type="dxa"/>
          </w:tcPr>
          <w:p w:rsidR="00264E98" w:rsidRDefault="00264E98" w:rsidP="00264E98"/>
        </w:tc>
        <w:tc>
          <w:tcPr>
            <w:tcW w:w="1263" w:type="dxa"/>
          </w:tcPr>
          <w:p w:rsidR="00264E98" w:rsidRDefault="00264E98" w:rsidP="00264E98"/>
        </w:tc>
      </w:tr>
    </w:tbl>
    <w:p w:rsidR="00264E98" w:rsidRDefault="00264E98" w:rsidP="00264E98"/>
    <w:p w:rsidR="00264E98" w:rsidRDefault="001E7DA0" w:rsidP="00264E98">
      <w:r>
        <w:t>3</w:t>
      </w:r>
      <w:r w:rsidR="00264E98">
        <w:t>. Explanation of variations between years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84"/>
        <w:gridCol w:w="1134"/>
        <w:gridCol w:w="6804"/>
      </w:tblGrid>
      <w:tr w:rsidR="00264E98" w:rsidTr="00264E98">
        <w:tc>
          <w:tcPr>
            <w:tcW w:w="1384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1134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Flux</w:t>
            </w:r>
          </w:p>
        </w:tc>
        <w:tc>
          <w:tcPr>
            <w:tcW w:w="6804" w:type="dxa"/>
          </w:tcPr>
          <w:p w:rsidR="00264E98" w:rsidRPr="00271430" w:rsidRDefault="00264E98" w:rsidP="00264E98">
            <w:pPr>
              <w:rPr>
                <w:b/>
              </w:rPr>
            </w:pPr>
            <w:r w:rsidRPr="00271430">
              <w:rPr>
                <w:b/>
              </w:rPr>
              <w:t>Variation and explanation</w:t>
            </w:r>
          </w:p>
        </w:tc>
      </w:tr>
      <w:tr w:rsidR="00264E98" w:rsidTr="00264E98">
        <w:tc>
          <w:tcPr>
            <w:tcW w:w="1384" w:type="dxa"/>
          </w:tcPr>
          <w:p w:rsidR="00264E98" w:rsidRDefault="00264E98" w:rsidP="00264E98"/>
        </w:tc>
        <w:tc>
          <w:tcPr>
            <w:tcW w:w="1134" w:type="dxa"/>
          </w:tcPr>
          <w:p w:rsidR="00264E98" w:rsidRDefault="00264E98" w:rsidP="00264E98"/>
        </w:tc>
        <w:tc>
          <w:tcPr>
            <w:tcW w:w="6804" w:type="dxa"/>
          </w:tcPr>
          <w:p w:rsidR="00264E98" w:rsidRDefault="00264E98" w:rsidP="00264E98"/>
        </w:tc>
      </w:tr>
      <w:tr w:rsidR="00264E98" w:rsidTr="00264E98">
        <w:tc>
          <w:tcPr>
            <w:tcW w:w="1384" w:type="dxa"/>
          </w:tcPr>
          <w:p w:rsidR="00264E98" w:rsidRDefault="00264E98" w:rsidP="00264E98"/>
        </w:tc>
        <w:tc>
          <w:tcPr>
            <w:tcW w:w="1134" w:type="dxa"/>
          </w:tcPr>
          <w:p w:rsidR="00264E98" w:rsidRDefault="00264E98" w:rsidP="00264E98"/>
        </w:tc>
        <w:tc>
          <w:tcPr>
            <w:tcW w:w="6804" w:type="dxa"/>
          </w:tcPr>
          <w:p w:rsidR="00264E98" w:rsidRDefault="00264E98" w:rsidP="00264E98"/>
        </w:tc>
      </w:tr>
      <w:tr w:rsidR="00264E98" w:rsidTr="00264E98">
        <w:tc>
          <w:tcPr>
            <w:tcW w:w="1384" w:type="dxa"/>
          </w:tcPr>
          <w:p w:rsidR="00264E98" w:rsidRDefault="00264E98" w:rsidP="00264E98"/>
        </w:tc>
        <w:tc>
          <w:tcPr>
            <w:tcW w:w="1134" w:type="dxa"/>
          </w:tcPr>
          <w:p w:rsidR="00264E98" w:rsidRDefault="00264E98" w:rsidP="00264E98"/>
        </w:tc>
        <w:tc>
          <w:tcPr>
            <w:tcW w:w="6804" w:type="dxa"/>
          </w:tcPr>
          <w:p w:rsidR="00264E98" w:rsidRDefault="00264E98" w:rsidP="00264E98"/>
        </w:tc>
      </w:tr>
    </w:tbl>
    <w:p w:rsidR="00264E98" w:rsidRDefault="00264E98" w:rsidP="00264E98"/>
    <w:p w:rsidR="001E7DA0" w:rsidRDefault="001E7DA0" w:rsidP="00264E98">
      <w:r>
        <w:t>4. Partitioning through the year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39"/>
        <w:gridCol w:w="7683"/>
      </w:tblGrid>
      <w:tr w:rsidR="00643A88" w:rsidRPr="00271430" w:rsidTr="00643A88">
        <w:tc>
          <w:tcPr>
            <w:tcW w:w="1639" w:type="dxa"/>
          </w:tcPr>
          <w:p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7683" w:type="dxa"/>
          </w:tcPr>
          <w:p w:rsidR="00643A88" w:rsidRPr="00271430" w:rsidRDefault="00643A88" w:rsidP="00001F61">
            <w:pPr>
              <w:rPr>
                <w:b/>
              </w:rPr>
            </w:pPr>
            <w:r>
              <w:rPr>
                <w:b/>
              </w:rPr>
              <w:t xml:space="preserve">Findings on partitioning </w:t>
            </w:r>
            <w:r w:rsidRPr="00271430">
              <w:rPr>
                <w:b/>
              </w:rPr>
              <w:t xml:space="preserve"> </w:t>
            </w:r>
            <w:r>
              <w:rPr>
                <w:b/>
              </w:rPr>
              <w:t xml:space="preserve">(+ </w:t>
            </w:r>
            <w:r w:rsidRPr="00271430">
              <w:rPr>
                <w:b/>
              </w:rPr>
              <w:t>explanation</w:t>
            </w:r>
            <w:r>
              <w:rPr>
                <w:b/>
              </w:rPr>
              <w:t>)</w:t>
            </w:r>
          </w:p>
        </w:tc>
      </w:tr>
      <w:tr w:rsidR="00643A88" w:rsidTr="00643A88">
        <w:tc>
          <w:tcPr>
            <w:tcW w:w="1639" w:type="dxa"/>
          </w:tcPr>
          <w:p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Loobos</w:t>
            </w:r>
            <w:proofErr w:type="spellEnd"/>
          </w:p>
        </w:tc>
        <w:tc>
          <w:tcPr>
            <w:tcW w:w="7683" w:type="dxa"/>
          </w:tcPr>
          <w:p w:rsidR="00643A88" w:rsidRDefault="00643A88" w:rsidP="00001F61"/>
        </w:tc>
      </w:tr>
      <w:tr w:rsidR="00643A88" w:rsidTr="00643A88">
        <w:tc>
          <w:tcPr>
            <w:tcW w:w="1639" w:type="dxa"/>
          </w:tcPr>
          <w:p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Horstermeer</w:t>
            </w:r>
            <w:proofErr w:type="spellEnd"/>
          </w:p>
        </w:tc>
        <w:tc>
          <w:tcPr>
            <w:tcW w:w="7683" w:type="dxa"/>
          </w:tcPr>
          <w:p w:rsidR="00643A88" w:rsidRDefault="00643A88" w:rsidP="00001F61"/>
        </w:tc>
      </w:tr>
      <w:tr w:rsidR="00643A88" w:rsidTr="00643A88">
        <w:tc>
          <w:tcPr>
            <w:tcW w:w="1639" w:type="dxa"/>
          </w:tcPr>
          <w:p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Rollesbroich</w:t>
            </w:r>
            <w:proofErr w:type="spellEnd"/>
          </w:p>
        </w:tc>
        <w:tc>
          <w:tcPr>
            <w:tcW w:w="7683" w:type="dxa"/>
          </w:tcPr>
          <w:p w:rsidR="00643A88" w:rsidRDefault="00643A88" w:rsidP="00001F61"/>
        </w:tc>
      </w:tr>
    </w:tbl>
    <w:p w:rsidR="00264E98" w:rsidRDefault="00264E98" w:rsidP="00264E98"/>
    <w:p w:rsidR="00643A88" w:rsidRDefault="00643A88" w:rsidP="00264E98">
      <w:r>
        <w:t>5. Reference ET vs. actual ET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39"/>
        <w:gridCol w:w="7683"/>
      </w:tblGrid>
      <w:tr w:rsidR="00643A88" w:rsidRPr="00271430" w:rsidTr="00001F61">
        <w:tc>
          <w:tcPr>
            <w:tcW w:w="1639" w:type="dxa"/>
          </w:tcPr>
          <w:p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7683" w:type="dxa"/>
          </w:tcPr>
          <w:p w:rsidR="00643A88" w:rsidRPr="00271430" w:rsidRDefault="00643A88" w:rsidP="00643A88">
            <w:pPr>
              <w:rPr>
                <w:b/>
              </w:rPr>
            </w:pPr>
            <w:r>
              <w:rPr>
                <w:b/>
              </w:rPr>
              <w:t xml:space="preserve">Findings on </w:t>
            </w:r>
            <w:r>
              <w:rPr>
                <w:b/>
              </w:rPr>
              <w:t>reference ET vs. actual ET</w:t>
            </w:r>
            <w:r>
              <w:rPr>
                <w:b/>
              </w:rPr>
              <w:t xml:space="preserve"> </w:t>
            </w:r>
            <w:r w:rsidRPr="00271430">
              <w:rPr>
                <w:b/>
              </w:rPr>
              <w:t xml:space="preserve"> </w:t>
            </w:r>
            <w:r>
              <w:rPr>
                <w:b/>
              </w:rPr>
              <w:t xml:space="preserve">(+ </w:t>
            </w:r>
            <w:r w:rsidRPr="00271430">
              <w:rPr>
                <w:b/>
              </w:rPr>
              <w:t>explanation</w:t>
            </w:r>
            <w:r>
              <w:rPr>
                <w:b/>
              </w:rPr>
              <w:t>)</w:t>
            </w:r>
          </w:p>
        </w:tc>
      </w:tr>
      <w:tr w:rsidR="00643A88" w:rsidTr="00001F61">
        <w:tc>
          <w:tcPr>
            <w:tcW w:w="1639" w:type="dxa"/>
          </w:tcPr>
          <w:p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Loobos</w:t>
            </w:r>
            <w:proofErr w:type="spellEnd"/>
          </w:p>
        </w:tc>
        <w:tc>
          <w:tcPr>
            <w:tcW w:w="7683" w:type="dxa"/>
          </w:tcPr>
          <w:p w:rsidR="00643A88" w:rsidRDefault="00643A88" w:rsidP="00001F61"/>
        </w:tc>
      </w:tr>
      <w:tr w:rsidR="00643A88" w:rsidTr="00001F61">
        <w:tc>
          <w:tcPr>
            <w:tcW w:w="1639" w:type="dxa"/>
          </w:tcPr>
          <w:p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lastRenderedPageBreak/>
              <w:t>Horstermeer</w:t>
            </w:r>
            <w:proofErr w:type="spellEnd"/>
          </w:p>
        </w:tc>
        <w:tc>
          <w:tcPr>
            <w:tcW w:w="7683" w:type="dxa"/>
          </w:tcPr>
          <w:p w:rsidR="00643A88" w:rsidRDefault="00643A88" w:rsidP="00001F61"/>
        </w:tc>
      </w:tr>
      <w:tr w:rsidR="00643A88" w:rsidTr="00001F61">
        <w:tc>
          <w:tcPr>
            <w:tcW w:w="1639" w:type="dxa"/>
          </w:tcPr>
          <w:p w:rsidR="00643A88" w:rsidRPr="00643A88" w:rsidRDefault="00643A88" w:rsidP="00001F61">
            <w:pPr>
              <w:rPr>
                <w:b/>
              </w:rPr>
            </w:pPr>
            <w:proofErr w:type="spellStart"/>
            <w:r w:rsidRPr="00643A88">
              <w:rPr>
                <w:b/>
              </w:rPr>
              <w:t>Rollesbroich</w:t>
            </w:r>
            <w:proofErr w:type="spellEnd"/>
          </w:p>
        </w:tc>
        <w:tc>
          <w:tcPr>
            <w:tcW w:w="7683" w:type="dxa"/>
          </w:tcPr>
          <w:p w:rsidR="00643A88" w:rsidRDefault="00643A88" w:rsidP="00001F61"/>
        </w:tc>
      </w:tr>
    </w:tbl>
    <w:p w:rsidR="00643A88" w:rsidRDefault="00643A88" w:rsidP="00264E98"/>
    <w:p w:rsidR="00EF56DB" w:rsidRDefault="00EF56DB" w:rsidP="00EF56DB">
      <w:pPr>
        <w:pStyle w:val="Heading1"/>
      </w:pPr>
      <w:r>
        <w:t>Exercise part 2</w:t>
      </w:r>
    </w:p>
    <w:p w:rsidR="00EF56DB" w:rsidRDefault="00EF56DB" w:rsidP="00264E98"/>
    <w:p w:rsidR="00643A88" w:rsidRDefault="00EF56DB" w:rsidP="00264E98">
      <w:r>
        <w:t xml:space="preserve">6. Carbon-related fluxes. Consider the typical yearly cycle, compare the sites. Finally, compare the values for GPP and NEE explicitly.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787"/>
        <w:gridCol w:w="3787"/>
      </w:tblGrid>
      <w:tr w:rsidR="00EF56DB" w:rsidTr="00001F61">
        <w:tc>
          <w:tcPr>
            <w:tcW w:w="1668" w:type="dxa"/>
          </w:tcPr>
          <w:p w:rsidR="00EF56DB" w:rsidRDefault="00EF56DB" w:rsidP="00001F61">
            <w:r>
              <w:t>Variable</w:t>
            </w:r>
          </w:p>
        </w:tc>
        <w:tc>
          <w:tcPr>
            <w:tcW w:w="3787" w:type="dxa"/>
          </w:tcPr>
          <w:p w:rsidR="00EF56DB" w:rsidRPr="001E7DA0" w:rsidRDefault="00EF56DB" w:rsidP="00001F61">
            <w:pPr>
              <w:rPr>
                <w:b/>
              </w:rPr>
            </w:pPr>
            <w:r w:rsidRPr="001E7DA0">
              <w:rPr>
                <w:b/>
              </w:rPr>
              <w:t xml:space="preserve">Typical yearly cycle </w:t>
            </w:r>
            <w:r w:rsidRPr="001E7DA0">
              <w:rPr>
                <w:b/>
              </w:rPr>
              <w:br/>
              <w:t>(+ explanation)</w:t>
            </w:r>
          </w:p>
        </w:tc>
        <w:tc>
          <w:tcPr>
            <w:tcW w:w="3787" w:type="dxa"/>
          </w:tcPr>
          <w:p w:rsidR="00EF56DB" w:rsidRPr="001E7DA0" w:rsidRDefault="00EF56DB" w:rsidP="00001F61">
            <w:pPr>
              <w:rPr>
                <w:b/>
              </w:rPr>
            </w:pPr>
            <w:r w:rsidRPr="001E7DA0">
              <w:rPr>
                <w:b/>
              </w:rPr>
              <w:t xml:space="preserve">Comparison between sites </w:t>
            </w:r>
            <w:r>
              <w:rPr>
                <w:b/>
              </w:rPr>
              <w:br/>
            </w:r>
            <w:r w:rsidRPr="001E7DA0">
              <w:rPr>
                <w:b/>
              </w:rPr>
              <w:t>(+ explanation)</w:t>
            </w:r>
          </w:p>
        </w:tc>
      </w:tr>
      <w:tr w:rsidR="00EF56DB" w:rsidTr="00001F61">
        <w:tc>
          <w:tcPr>
            <w:tcW w:w="1668" w:type="dxa"/>
          </w:tcPr>
          <w:p w:rsidR="00EF56DB" w:rsidRDefault="00EF56DB" w:rsidP="00001F61">
            <w:r>
              <w:t>NEE</w:t>
            </w:r>
          </w:p>
        </w:tc>
        <w:tc>
          <w:tcPr>
            <w:tcW w:w="3787" w:type="dxa"/>
          </w:tcPr>
          <w:p w:rsidR="00EF56DB" w:rsidRDefault="00EF56DB" w:rsidP="00001F61"/>
        </w:tc>
        <w:tc>
          <w:tcPr>
            <w:tcW w:w="3787" w:type="dxa"/>
          </w:tcPr>
          <w:p w:rsidR="00EF56DB" w:rsidRDefault="00EF56DB" w:rsidP="00001F61"/>
        </w:tc>
      </w:tr>
      <w:tr w:rsidR="00EF56DB" w:rsidTr="00001F61">
        <w:tc>
          <w:tcPr>
            <w:tcW w:w="1668" w:type="dxa"/>
          </w:tcPr>
          <w:p w:rsidR="00EF56DB" w:rsidRDefault="00EF56DB" w:rsidP="00001F61">
            <w:r>
              <w:t>GPP</w:t>
            </w:r>
          </w:p>
        </w:tc>
        <w:tc>
          <w:tcPr>
            <w:tcW w:w="3787" w:type="dxa"/>
          </w:tcPr>
          <w:p w:rsidR="00EF56DB" w:rsidRDefault="00EF56DB" w:rsidP="00001F61"/>
        </w:tc>
        <w:tc>
          <w:tcPr>
            <w:tcW w:w="3787" w:type="dxa"/>
          </w:tcPr>
          <w:p w:rsidR="00EF56DB" w:rsidRDefault="00EF56DB" w:rsidP="00001F61"/>
        </w:tc>
      </w:tr>
      <w:tr w:rsidR="00EF56DB" w:rsidTr="00001F61">
        <w:tc>
          <w:tcPr>
            <w:tcW w:w="1668" w:type="dxa"/>
          </w:tcPr>
          <w:p w:rsidR="00EF56DB" w:rsidRDefault="00EF56DB" w:rsidP="00001F61">
            <w:r>
              <w:t>respiration</w:t>
            </w:r>
          </w:p>
        </w:tc>
        <w:tc>
          <w:tcPr>
            <w:tcW w:w="3787" w:type="dxa"/>
          </w:tcPr>
          <w:p w:rsidR="00EF56DB" w:rsidRDefault="00EF56DB" w:rsidP="00001F61"/>
        </w:tc>
        <w:tc>
          <w:tcPr>
            <w:tcW w:w="3787" w:type="dxa"/>
          </w:tcPr>
          <w:p w:rsidR="00EF56DB" w:rsidRDefault="00EF56DB" w:rsidP="00001F61"/>
        </w:tc>
      </w:tr>
      <w:tr w:rsidR="00EF56DB" w:rsidTr="00001F61">
        <w:tc>
          <w:tcPr>
            <w:tcW w:w="1668" w:type="dxa"/>
          </w:tcPr>
          <w:p w:rsidR="00EF56DB" w:rsidRDefault="00EF56DB" w:rsidP="00001F61">
            <w:r>
              <w:t>NEE vs GPP</w:t>
            </w:r>
          </w:p>
        </w:tc>
        <w:tc>
          <w:tcPr>
            <w:tcW w:w="3787" w:type="dxa"/>
          </w:tcPr>
          <w:p w:rsidR="00EF56DB" w:rsidRDefault="00EF56DB" w:rsidP="00001F61"/>
        </w:tc>
        <w:tc>
          <w:tcPr>
            <w:tcW w:w="3787" w:type="dxa"/>
          </w:tcPr>
          <w:p w:rsidR="00EF56DB" w:rsidRDefault="00EF56DB" w:rsidP="00001F61"/>
        </w:tc>
      </w:tr>
    </w:tbl>
    <w:p w:rsidR="00EF56DB" w:rsidRDefault="00EF56DB" w:rsidP="00264E98"/>
    <w:p w:rsidR="00BE08EF" w:rsidRDefault="00BE08EF" w:rsidP="00264E98">
      <w:r>
        <w:t>7. Light response curve for each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804"/>
        <w:gridCol w:w="2181"/>
        <w:gridCol w:w="3605"/>
      </w:tblGrid>
      <w:tr w:rsidR="00BE08EF" w:rsidTr="00BE08EF">
        <w:tc>
          <w:tcPr>
            <w:tcW w:w="1652" w:type="dxa"/>
          </w:tcPr>
          <w:p w:rsidR="00BE08EF" w:rsidRPr="00BE08EF" w:rsidRDefault="00BE08EF" w:rsidP="00001F61">
            <w:pPr>
              <w:rPr>
                <w:b/>
              </w:rPr>
            </w:pPr>
            <w:r w:rsidRPr="00BE08EF">
              <w:rPr>
                <w:b/>
              </w:rPr>
              <w:t>Site</w:t>
            </w:r>
          </w:p>
        </w:tc>
        <w:tc>
          <w:tcPr>
            <w:tcW w:w="1804" w:type="dxa"/>
          </w:tcPr>
          <w:p w:rsidR="00BE08EF" w:rsidRPr="001E7DA0" w:rsidRDefault="00BE08EF" w:rsidP="00001F61">
            <w:pPr>
              <w:rPr>
                <w:b/>
              </w:rPr>
            </w:pPr>
            <w:r>
              <w:rPr>
                <w:b/>
              </w:rPr>
              <w:t>Initial light-use efficiency</w:t>
            </w:r>
            <w:r>
              <w:rPr>
                <w:b/>
              </w:rPr>
              <w:br/>
              <w:t>(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/J)</w:t>
            </w:r>
          </w:p>
        </w:tc>
        <w:tc>
          <w:tcPr>
            <w:tcW w:w="2181" w:type="dxa"/>
          </w:tcPr>
          <w:p w:rsidR="00BE08EF" w:rsidRPr="001E7DA0" w:rsidRDefault="00BE08EF" w:rsidP="00001F61">
            <w:pPr>
              <w:rPr>
                <w:b/>
              </w:rPr>
            </w:pPr>
            <w:r>
              <w:rPr>
                <w:b/>
              </w:rPr>
              <w:t>Maximum assimilation rate</w:t>
            </w:r>
            <w:r>
              <w:rPr>
                <w:b/>
              </w:rPr>
              <w:br/>
              <w:t>(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/m2/s)</w:t>
            </w:r>
          </w:p>
        </w:tc>
        <w:tc>
          <w:tcPr>
            <w:tcW w:w="3605" w:type="dxa"/>
          </w:tcPr>
          <w:p w:rsidR="00BE08EF" w:rsidRDefault="00BE08EF" w:rsidP="00001F61">
            <w:pPr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BE08EF" w:rsidTr="00BE08EF">
        <w:tc>
          <w:tcPr>
            <w:tcW w:w="1652" w:type="dxa"/>
          </w:tcPr>
          <w:p w:rsidR="00BE08EF" w:rsidRPr="00BE08EF" w:rsidRDefault="00BE08EF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Loobos</w:t>
            </w:r>
            <w:proofErr w:type="spellEnd"/>
          </w:p>
        </w:tc>
        <w:tc>
          <w:tcPr>
            <w:tcW w:w="1804" w:type="dxa"/>
          </w:tcPr>
          <w:p w:rsidR="00BE08EF" w:rsidRDefault="00BE08EF" w:rsidP="00001F61"/>
        </w:tc>
        <w:tc>
          <w:tcPr>
            <w:tcW w:w="2181" w:type="dxa"/>
          </w:tcPr>
          <w:p w:rsidR="00BE08EF" w:rsidRDefault="00BE08EF" w:rsidP="00001F61"/>
        </w:tc>
        <w:tc>
          <w:tcPr>
            <w:tcW w:w="3605" w:type="dxa"/>
          </w:tcPr>
          <w:p w:rsidR="00BE08EF" w:rsidRDefault="00BE08EF" w:rsidP="00001F61"/>
        </w:tc>
      </w:tr>
      <w:tr w:rsidR="00BE08EF" w:rsidTr="00BE08EF">
        <w:tc>
          <w:tcPr>
            <w:tcW w:w="1652" w:type="dxa"/>
          </w:tcPr>
          <w:p w:rsidR="00BE08EF" w:rsidRPr="00BE08EF" w:rsidRDefault="00BE08EF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Horstermeer</w:t>
            </w:r>
            <w:proofErr w:type="spellEnd"/>
          </w:p>
        </w:tc>
        <w:tc>
          <w:tcPr>
            <w:tcW w:w="1804" w:type="dxa"/>
          </w:tcPr>
          <w:p w:rsidR="00BE08EF" w:rsidRDefault="00BE08EF" w:rsidP="00001F61"/>
        </w:tc>
        <w:tc>
          <w:tcPr>
            <w:tcW w:w="2181" w:type="dxa"/>
          </w:tcPr>
          <w:p w:rsidR="00BE08EF" w:rsidRDefault="00BE08EF" w:rsidP="00001F61"/>
        </w:tc>
        <w:tc>
          <w:tcPr>
            <w:tcW w:w="3605" w:type="dxa"/>
          </w:tcPr>
          <w:p w:rsidR="00BE08EF" w:rsidRDefault="00BE08EF" w:rsidP="00001F61"/>
        </w:tc>
      </w:tr>
      <w:tr w:rsidR="00BE08EF" w:rsidTr="00BE08EF">
        <w:tc>
          <w:tcPr>
            <w:tcW w:w="1652" w:type="dxa"/>
          </w:tcPr>
          <w:p w:rsidR="00BE08EF" w:rsidRPr="00BE08EF" w:rsidRDefault="00BE08EF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Rollesbroich</w:t>
            </w:r>
            <w:proofErr w:type="spellEnd"/>
          </w:p>
        </w:tc>
        <w:tc>
          <w:tcPr>
            <w:tcW w:w="1804" w:type="dxa"/>
          </w:tcPr>
          <w:p w:rsidR="00BE08EF" w:rsidRDefault="00BE08EF" w:rsidP="00001F61"/>
        </w:tc>
        <w:tc>
          <w:tcPr>
            <w:tcW w:w="2181" w:type="dxa"/>
          </w:tcPr>
          <w:p w:rsidR="00BE08EF" w:rsidRDefault="00BE08EF" w:rsidP="00001F61"/>
        </w:tc>
        <w:tc>
          <w:tcPr>
            <w:tcW w:w="3605" w:type="dxa"/>
          </w:tcPr>
          <w:p w:rsidR="00BE08EF" w:rsidRDefault="00BE08EF" w:rsidP="00001F61"/>
        </w:tc>
      </w:tr>
    </w:tbl>
    <w:p w:rsidR="001563B3" w:rsidRDefault="001563B3" w:rsidP="001563B3">
      <w:bookmarkStart w:id="0" w:name="_GoBack"/>
      <w:bookmarkEnd w:id="0"/>
    </w:p>
    <w:p w:rsidR="001563B3" w:rsidRDefault="001563B3" w:rsidP="001563B3">
      <w:r>
        <w:t>Comparison between the 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63B3" w:rsidTr="00001F61">
        <w:tc>
          <w:tcPr>
            <w:tcW w:w="9242" w:type="dxa"/>
          </w:tcPr>
          <w:p w:rsidR="001563B3" w:rsidRDefault="001563B3" w:rsidP="00001F61"/>
          <w:p w:rsidR="001563B3" w:rsidRDefault="001563B3" w:rsidP="00001F61"/>
          <w:p w:rsidR="001563B3" w:rsidRDefault="001563B3" w:rsidP="00001F61"/>
        </w:tc>
      </w:tr>
    </w:tbl>
    <w:p w:rsidR="00BE08EF" w:rsidRDefault="00BE08EF" w:rsidP="00264E98"/>
    <w:p w:rsidR="00BE08EF" w:rsidRDefault="00BE08EF" w:rsidP="00264E98">
      <w:r>
        <w:t>8. Water use efficiency</w:t>
      </w:r>
      <w:r w:rsidR="00EB623E">
        <w:t xml:space="preserve"> (WUE)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804"/>
        <w:gridCol w:w="2181"/>
        <w:gridCol w:w="3605"/>
      </w:tblGrid>
      <w:tr w:rsidR="00EB623E" w:rsidTr="00001F61">
        <w:tc>
          <w:tcPr>
            <w:tcW w:w="1652" w:type="dxa"/>
          </w:tcPr>
          <w:p w:rsidR="00EB623E" w:rsidRPr="00BE08EF" w:rsidRDefault="00EB623E" w:rsidP="00001F61">
            <w:pPr>
              <w:rPr>
                <w:b/>
              </w:rPr>
            </w:pPr>
            <w:r w:rsidRPr="00BE08EF">
              <w:rPr>
                <w:b/>
              </w:rPr>
              <w:t>Site</w:t>
            </w:r>
          </w:p>
        </w:tc>
        <w:tc>
          <w:tcPr>
            <w:tcW w:w="1804" w:type="dxa"/>
          </w:tcPr>
          <w:p w:rsidR="00EB623E" w:rsidRPr="001E7DA0" w:rsidRDefault="00EB623E" w:rsidP="00EB623E">
            <w:pPr>
              <w:rPr>
                <w:b/>
              </w:rPr>
            </w:pPr>
            <w:r>
              <w:rPr>
                <w:b/>
              </w:rPr>
              <w:t xml:space="preserve">Initial </w:t>
            </w:r>
            <w:r>
              <w:rPr>
                <w:b/>
              </w:rPr>
              <w:t>WUE (at low fluxes)</w:t>
            </w:r>
            <w:r>
              <w:rPr>
                <w:b/>
              </w:rP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/J)</w:t>
            </w:r>
          </w:p>
        </w:tc>
        <w:tc>
          <w:tcPr>
            <w:tcW w:w="2181" w:type="dxa"/>
          </w:tcPr>
          <w:p w:rsidR="00EB623E" w:rsidRPr="001E7DA0" w:rsidRDefault="00EB623E" w:rsidP="00001F61">
            <w:pPr>
              <w:rPr>
                <w:b/>
              </w:rPr>
            </w:pPr>
            <w:r>
              <w:rPr>
                <w:b/>
              </w:rPr>
              <w:t>WUE at maximum fluxes</w:t>
            </w:r>
            <w:r>
              <w:rPr>
                <w:b/>
              </w:rP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/J)</w:t>
            </w:r>
          </w:p>
        </w:tc>
        <w:tc>
          <w:tcPr>
            <w:tcW w:w="3605" w:type="dxa"/>
          </w:tcPr>
          <w:p w:rsidR="00EB623E" w:rsidRDefault="00EB623E" w:rsidP="00001F61">
            <w:pPr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EB623E" w:rsidTr="00001F61">
        <w:tc>
          <w:tcPr>
            <w:tcW w:w="1652" w:type="dxa"/>
          </w:tcPr>
          <w:p w:rsidR="00EB623E" w:rsidRPr="00BE08EF" w:rsidRDefault="00EB623E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Loobos</w:t>
            </w:r>
            <w:proofErr w:type="spellEnd"/>
          </w:p>
        </w:tc>
        <w:tc>
          <w:tcPr>
            <w:tcW w:w="1804" w:type="dxa"/>
          </w:tcPr>
          <w:p w:rsidR="00EB623E" w:rsidRDefault="00EB623E" w:rsidP="00001F61"/>
        </w:tc>
        <w:tc>
          <w:tcPr>
            <w:tcW w:w="2181" w:type="dxa"/>
          </w:tcPr>
          <w:p w:rsidR="00EB623E" w:rsidRDefault="00EB623E" w:rsidP="00001F61"/>
        </w:tc>
        <w:tc>
          <w:tcPr>
            <w:tcW w:w="3605" w:type="dxa"/>
          </w:tcPr>
          <w:p w:rsidR="00EB623E" w:rsidRDefault="00EB623E" w:rsidP="00001F61"/>
        </w:tc>
      </w:tr>
      <w:tr w:rsidR="00EB623E" w:rsidTr="00001F61">
        <w:tc>
          <w:tcPr>
            <w:tcW w:w="1652" w:type="dxa"/>
          </w:tcPr>
          <w:p w:rsidR="00EB623E" w:rsidRPr="00BE08EF" w:rsidRDefault="00EB623E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Horstermeer</w:t>
            </w:r>
            <w:proofErr w:type="spellEnd"/>
          </w:p>
        </w:tc>
        <w:tc>
          <w:tcPr>
            <w:tcW w:w="1804" w:type="dxa"/>
          </w:tcPr>
          <w:p w:rsidR="00EB623E" w:rsidRDefault="00EB623E" w:rsidP="00001F61"/>
        </w:tc>
        <w:tc>
          <w:tcPr>
            <w:tcW w:w="2181" w:type="dxa"/>
          </w:tcPr>
          <w:p w:rsidR="00EB623E" w:rsidRDefault="00EB623E" w:rsidP="00001F61"/>
        </w:tc>
        <w:tc>
          <w:tcPr>
            <w:tcW w:w="3605" w:type="dxa"/>
          </w:tcPr>
          <w:p w:rsidR="00EB623E" w:rsidRDefault="00EB623E" w:rsidP="00001F61"/>
        </w:tc>
      </w:tr>
      <w:tr w:rsidR="00EB623E" w:rsidTr="00001F61">
        <w:tc>
          <w:tcPr>
            <w:tcW w:w="1652" w:type="dxa"/>
          </w:tcPr>
          <w:p w:rsidR="00EB623E" w:rsidRPr="00BE08EF" w:rsidRDefault="00EB623E" w:rsidP="00001F61">
            <w:pPr>
              <w:rPr>
                <w:b/>
              </w:rPr>
            </w:pPr>
            <w:proofErr w:type="spellStart"/>
            <w:r w:rsidRPr="00BE08EF">
              <w:rPr>
                <w:b/>
              </w:rPr>
              <w:t>Rollesbroich</w:t>
            </w:r>
            <w:proofErr w:type="spellEnd"/>
          </w:p>
        </w:tc>
        <w:tc>
          <w:tcPr>
            <w:tcW w:w="1804" w:type="dxa"/>
          </w:tcPr>
          <w:p w:rsidR="00EB623E" w:rsidRDefault="00EB623E" w:rsidP="00001F61"/>
        </w:tc>
        <w:tc>
          <w:tcPr>
            <w:tcW w:w="2181" w:type="dxa"/>
          </w:tcPr>
          <w:p w:rsidR="00EB623E" w:rsidRDefault="00EB623E" w:rsidP="00001F61"/>
        </w:tc>
        <w:tc>
          <w:tcPr>
            <w:tcW w:w="3605" w:type="dxa"/>
          </w:tcPr>
          <w:p w:rsidR="00EB623E" w:rsidRDefault="00EB623E" w:rsidP="00001F61"/>
        </w:tc>
      </w:tr>
    </w:tbl>
    <w:p w:rsidR="001563B3" w:rsidRDefault="001563B3" w:rsidP="00264E98"/>
    <w:p w:rsidR="00EB623E" w:rsidRDefault="001563B3" w:rsidP="00264E98">
      <w:r>
        <w:t>Comparison between the 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63B3" w:rsidTr="001563B3">
        <w:tc>
          <w:tcPr>
            <w:tcW w:w="9242" w:type="dxa"/>
          </w:tcPr>
          <w:p w:rsidR="001563B3" w:rsidRDefault="001563B3" w:rsidP="00264E98"/>
          <w:p w:rsidR="001563B3" w:rsidRDefault="001563B3" w:rsidP="00264E98"/>
          <w:p w:rsidR="001563B3" w:rsidRDefault="001563B3" w:rsidP="00264E98"/>
        </w:tc>
      </w:tr>
    </w:tbl>
    <w:p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98"/>
    <w:rsid w:val="001563B3"/>
    <w:rsid w:val="001E7DA0"/>
    <w:rsid w:val="00264E98"/>
    <w:rsid w:val="00271430"/>
    <w:rsid w:val="00593697"/>
    <w:rsid w:val="00643A88"/>
    <w:rsid w:val="006D7849"/>
    <w:rsid w:val="008C22A0"/>
    <w:rsid w:val="00BE08EF"/>
    <w:rsid w:val="00DE1B36"/>
    <w:rsid w:val="00EB623E"/>
    <w:rsid w:val="00E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054F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A6AD0D85.dotm</Template>
  <TotalTime>33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2</cp:revision>
  <dcterms:created xsi:type="dcterms:W3CDTF">2019-05-14T09:55:00Z</dcterms:created>
  <dcterms:modified xsi:type="dcterms:W3CDTF">2019-05-14T11:17:00Z</dcterms:modified>
</cp:coreProperties>
</file>